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011800" w14:paraId="353E18D7" w14:textId="77777777" w:rsidTr="00616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28C87F89" w14:textId="77777777" w:rsidR="000E24AC" w:rsidRPr="00011800" w:rsidRDefault="00075B13" w:rsidP="009D0878">
            <w:pPr>
              <w:pStyle w:val="Icons"/>
            </w:pPr>
            <w:r w:rsidRPr="00011800">
              <w:rPr>
                <w:noProof/>
              </w:rPr>
              <mc:AlternateContent>
                <mc:Choice Requires="wpg">
                  <w:drawing>
                    <wp:inline distT="0" distB="0" distL="0" distR="0" wp14:anchorId="01A14360" wp14:editId="22A25899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024B4F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2ED179E5" w14:textId="5B07A310" w:rsidR="000E24AC" w:rsidRPr="004A5062" w:rsidRDefault="004A5062" w:rsidP="00AF4C58">
            <w:pPr>
              <w:pStyle w:val="Heading1"/>
              <w:spacing w:before="0"/>
              <w:rPr>
                <w:b/>
                <w:bCs w:val="0"/>
                <w:sz w:val="28"/>
                <w:szCs w:val="28"/>
              </w:rPr>
            </w:pPr>
            <w:r w:rsidRPr="004A5062">
              <w:rPr>
                <w:b/>
                <w:bCs w:val="0"/>
                <w:sz w:val="28"/>
                <w:szCs w:val="28"/>
              </w:rPr>
              <w:t>Profile</w:t>
            </w:r>
          </w:p>
        </w:tc>
      </w:tr>
    </w:tbl>
    <w:tbl>
      <w:tblPr>
        <w:tblStyle w:val="TableGrid"/>
        <w:tblpPr w:leftFromText="180" w:rightFromText="180" w:vertAnchor="page" w:horzAnchor="margin" w:tblpY="48"/>
        <w:tblW w:w="50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80" w:firstRow="0" w:lastRow="0" w:firstColumn="1" w:lastColumn="0" w:noHBand="0" w:noVBand="1"/>
        <w:tblDescription w:val="First table is the name and contact info layout table. Second table is the objective table"/>
      </w:tblPr>
      <w:tblGrid>
        <w:gridCol w:w="4119"/>
        <w:gridCol w:w="4538"/>
      </w:tblGrid>
      <w:tr w:rsidR="00F37E3B" w:rsidRPr="00011800" w14:paraId="15871BE8" w14:textId="77777777" w:rsidTr="00710D97">
        <w:trPr>
          <w:trHeight w:val="1701"/>
        </w:trPr>
        <w:tc>
          <w:tcPr>
            <w:tcW w:w="4119" w:type="dxa"/>
            <w:tcMar>
              <w:right w:w="144" w:type="dxa"/>
            </w:tcMar>
            <w:vAlign w:val="bottom"/>
          </w:tcPr>
          <w:p w14:paraId="2F70956B" w14:textId="7C0E5FFE" w:rsidR="00F37E3B" w:rsidRPr="00011800" w:rsidRDefault="00F37E3B" w:rsidP="004A5062">
            <w:pPr>
              <w:pStyle w:val="Title"/>
              <w:spacing w:line="276" w:lineRule="auto"/>
            </w:pPr>
            <w:r w:rsidRPr="00011800">
              <w:t>Ben Stanley</w:t>
            </w:r>
          </w:p>
        </w:tc>
        <w:tc>
          <w:tcPr>
            <w:tcW w:w="4538" w:type="dxa"/>
            <w:tcMar>
              <w:left w:w="144" w:type="dxa"/>
            </w:tcMar>
            <w:vAlign w:val="bottom"/>
          </w:tcPr>
          <w:p w14:paraId="0D20EB5D" w14:textId="0C0778EE" w:rsidR="00F37E3B" w:rsidRPr="00882DAA" w:rsidRDefault="00000000" w:rsidP="00F37E3B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5933E2254E664A8D9653D53AEDACDB1E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4072AB">
                  <w:rPr>
                    <w:sz w:val="20"/>
                    <w:szCs w:val="20"/>
                  </w:rPr>
                  <w:t>Newcastle</w:t>
                </w:r>
              </w:sdtContent>
            </w:sdt>
            <w:r w:rsidR="00F37E3B" w:rsidRPr="00882DAA">
              <w:rPr>
                <w:sz w:val="20"/>
                <w:szCs w:val="20"/>
              </w:rPr>
              <w:t xml:space="preserve">  </w:t>
            </w:r>
            <w:r w:rsidR="00F37E3B" w:rsidRPr="00882D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B4652D1" wp14:editId="7A2674AB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33272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2F1F8D2" w14:textId="77777777" w:rsidR="00F37E3B" w:rsidRPr="00882DAA" w:rsidRDefault="00000000" w:rsidP="00F37E3B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phone:"/>
                <w:tag w:val="Enter phone:"/>
                <w:id w:val="381135673"/>
                <w:placeholder>
                  <w:docPart w:val="0F239083ABBE4B44A4618656643667D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544C2D" w:rsidRPr="00882DAA">
                  <w:rPr>
                    <w:sz w:val="20"/>
                    <w:szCs w:val="20"/>
                  </w:rPr>
                  <w:t>07795 221154</w:t>
                </w:r>
              </w:sdtContent>
            </w:sdt>
            <w:r w:rsidR="00F37E3B" w:rsidRPr="00882DAA">
              <w:rPr>
                <w:sz w:val="20"/>
                <w:szCs w:val="20"/>
              </w:rPr>
              <w:t xml:space="preserve">  </w:t>
            </w:r>
            <w:r w:rsidR="00F37E3B" w:rsidRPr="00882D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145EDAA" wp14:editId="22BB7DE8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11520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7E3664E" w14:textId="77777777" w:rsidR="00F37E3B" w:rsidRPr="00882DAA" w:rsidRDefault="00000000" w:rsidP="00F37E3B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email:"/>
                <w:tag w:val="Enter email:"/>
                <w:id w:val="479813182"/>
                <w:placeholder>
                  <w:docPart w:val="BD5B5C6250B44EB79D792AF7BBC89D8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544C2D" w:rsidRPr="00882DAA">
                  <w:rPr>
                    <w:sz w:val="20"/>
                    <w:szCs w:val="20"/>
                  </w:rPr>
                  <w:t>benmastanley@gmail.com</w:t>
                </w:r>
              </w:sdtContent>
            </w:sdt>
            <w:r w:rsidR="00F37E3B" w:rsidRPr="00882DAA">
              <w:rPr>
                <w:sz w:val="20"/>
                <w:szCs w:val="20"/>
              </w:rPr>
              <w:t xml:space="preserve">  </w:t>
            </w:r>
            <w:r w:rsidR="00F37E3B" w:rsidRPr="00882D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DD9FD88" wp14:editId="7EE0127C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47D78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9D8AC41" w14:textId="4C6EAC34" w:rsidR="00F37E3B" w:rsidRPr="00882DAA" w:rsidRDefault="00000000" w:rsidP="00F37E3B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LinkedIn profile:"/>
                <w:tag w:val="Enter LinkedIn profile:"/>
                <w:id w:val="-1253892234"/>
                <w:placeholder>
                  <w:docPart w:val="47349531238C4F7BBDAC0148272E4B9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373B68" w:rsidRPr="00882DAA">
                  <w:rPr>
                    <w:sz w:val="20"/>
                    <w:szCs w:val="20"/>
                  </w:rPr>
                  <w:t>https:/</w:t>
                </w:r>
                <w:r w:rsidR="00D92ADF">
                  <w:rPr>
                    <w:sz w:val="20"/>
                    <w:szCs w:val="20"/>
                  </w:rPr>
                  <w:t>/</w:t>
                </w:r>
                <w:r w:rsidR="00373B68" w:rsidRPr="00882DAA">
                  <w:rPr>
                    <w:sz w:val="20"/>
                    <w:szCs w:val="20"/>
                  </w:rPr>
                  <w:t>www.linkedin.com/in/benmastanley</w:t>
                </w:r>
              </w:sdtContent>
            </w:sdt>
            <w:r w:rsidR="00F37E3B" w:rsidRPr="00882DAA">
              <w:rPr>
                <w:sz w:val="20"/>
                <w:szCs w:val="20"/>
              </w:rPr>
              <w:t xml:space="preserve">  </w:t>
            </w:r>
            <w:r w:rsidR="00F37E3B" w:rsidRPr="00882D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5321535" wp14:editId="7372688E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C18089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1855255D" w14:textId="543B35F2" w:rsidR="00F37E3B" w:rsidRPr="00011800" w:rsidRDefault="00C636D7" w:rsidP="00F37E3B">
            <w:pPr>
              <w:pStyle w:val="ContactInfo"/>
            </w:pPr>
            <w:sdt>
              <w:sdtPr>
                <w:rPr>
                  <w:color w:val="auto"/>
                  <w:sz w:val="20"/>
                  <w:szCs w:val="20"/>
                </w:rPr>
                <w:alias w:val="Enter Twitter/blog/portfolio:"/>
                <w:tag w:val="Enter Twitter/blog/portfolio:"/>
                <w:id w:val="1198669372"/>
                <w:placeholder>
                  <w:docPart w:val="E81ABD086F0E400DB104152123249EC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Pr="00C636D7">
                  <w:rPr>
                    <w:color w:val="auto"/>
                    <w:sz w:val="20"/>
                    <w:szCs w:val="20"/>
                  </w:rPr>
                  <w:t xml:space="preserve"> </w:t>
                </w:r>
                <w:r w:rsidRPr="00C636D7">
                  <w:rPr>
                    <w:color w:val="auto"/>
                    <w:sz w:val="20"/>
                    <w:szCs w:val="20"/>
                  </w:rPr>
                  <w:t>https://www.benstanley.dev</w:t>
                </w:r>
              </w:sdtContent>
            </w:sdt>
            <w:r w:rsidR="00F37E3B" w:rsidRPr="00572DE9">
              <w:t xml:space="preserve">  </w:t>
            </w:r>
            <w:r w:rsidR="006161EC" w:rsidRPr="00011800">
              <w:rPr>
                <w:noProof/>
              </w:rPr>
              <mc:AlternateContent>
                <mc:Choice Requires="wps">
                  <w:drawing>
                    <wp:inline distT="0" distB="0" distL="0" distR="0" wp14:anchorId="6BD74E96" wp14:editId="072203F4">
                      <wp:extent cx="118872" cy="118872"/>
                      <wp:effectExtent l="0" t="0" r="0" b="2540"/>
                      <wp:docPr id="2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8B7483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1435" w:tblpY="1588"/>
        <w:tblW w:w="55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664"/>
        <w:gridCol w:w="8930"/>
      </w:tblGrid>
      <w:tr w:rsidR="00651CBB" w:rsidRPr="00011800" w14:paraId="4D3040FF" w14:textId="77777777" w:rsidTr="00651CBB">
        <w:trPr>
          <w:trHeight w:val="310"/>
        </w:trPr>
        <w:tc>
          <w:tcPr>
            <w:tcW w:w="664" w:type="dxa"/>
            <w:tcMar>
              <w:right w:w="216" w:type="dxa"/>
            </w:tcMar>
            <w:vAlign w:val="bottom"/>
          </w:tcPr>
          <w:p w14:paraId="27EE366E" w14:textId="77777777" w:rsidR="00651CBB" w:rsidRPr="00011800" w:rsidRDefault="00651CBB" w:rsidP="00651CBB">
            <w:pPr>
              <w:pStyle w:val="Icons"/>
            </w:pPr>
            <w:r w:rsidRPr="00011800">
              <w:rPr>
                <w:noProof/>
              </w:rPr>
              <mc:AlternateContent>
                <mc:Choice Requires="wpg">
                  <w:drawing>
                    <wp:inline distT="0" distB="0" distL="0" distR="0" wp14:anchorId="4F3A4649" wp14:editId="09A73B96">
                      <wp:extent cx="274320" cy="274320"/>
                      <wp:effectExtent l="0" t="0" r="0" b="0"/>
                      <wp:docPr id="7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8A1A2E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D7zcHtWSEAAHLNAAAOAAAAAAAAAAAAAAAAAC4CAABkcnMvZTJv&#10;RG9jLnhtbFBLAQItABQABgAIAAAAIQAYauyH2QAAAAMBAAAPAAAAAAAAAAAAAAAAALMjAABkcnMv&#10;ZG93bnJldi54bWxQSwUGAAAAAAQABADzAAAAuSQAAAAA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</w:tcPr>
          <w:p w14:paraId="78AAD813" w14:textId="77777777" w:rsidR="00651CBB" w:rsidRPr="004A5062" w:rsidRDefault="00651CBB" w:rsidP="00651CBB">
            <w:pPr>
              <w:pStyle w:val="Heading1"/>
              <w:spacing w:before="0"/>
              <w:rPr>
                <w:sz w:val="28"/>
                <w:szCs w:val="28"/>
              </w:rPr>
            </w:pPr>
            <w:r w:rsidRPr="004A5062">
              <w:rPr>
                <w:sz w:val="28"/>
                <w:szCs w:val="28"/>
              </w:rPr>
              <w:t xml:space="preserve">Key </w:t>
            </w:r>
            <w:sdt>
              <w:sdtPr>
                <w:rPr>
                  <w:sz w:val="28"/>
                  <w:szCs w:val="28"/>
                </w:rPr>
                <w:alias w:val="Skills:"/>
                <w:tag w:val="Skills:"/>
                <w:id w:val="-2083751363"/>
                <w:placeholder>
                  <w:docPart w:val="5FF5C8C527F14341A86C378B2C0B7D25"/>
                </w:placeholder>
                <w:temporary/>
                <w:showingPlcHdr/>
                <w15:appearance w15:val="hidden"/>
              </w:sdtPr>
              <w:sdtContent>
                <w:r w:rsidRPr="004A5062">
                  <w:rPr>
                    <w:sz w:val="28"/>
                    <w:szCs w:val="28"/>
                  </w:rPr>
                  <w:t>Skills</w:t>
                </w:r>
              </w:sdtContent>
            </w:sdt>
          </w:p>
        </w:tc>
      </w:tr>
    </w:tbl>
    <w:p w14:paraId="476E0687" w14:textId="77777777" w:rsidR="00D92ADF" w:rsidRPr="00D92ADF" w:rsidRDefault="00D92ADF" w:rsidP="00D92ADF">
      <w:pPr>
        <w:spacing w:after="0"/>
      </w:pPr>
      <w:r w:rsidRPr="00D92ADF">
        <w:t>Self-driven .NET developer with 1st Class Honours in BSc Computer Science and nearly four years of commercial experience. Proven ability in developing full-stack applications and working with modern frameworks and tools. Seeking a role to leverage my skills and contribute to a high-performing team.</w:t>
      </w:r>
    </w:p>
    <w:tbl>
      <w:tblPr>
        <w:tblStyle w:val="TableGridLight"/>
        <w:tblW w:w="879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2557"/>
        <w:gridCol w:w="6240"/>
      </w:tblGrid>
      <w:tr w:rsidR="004A5062" w:rsidRPr="00011800" w14:paraId="3D52011C" w14:textId="77777777" w:rsidTr="00710D97">
        <w:trPr>
          <w:trHeight w:val="176"/>
        </w:trPr>
        <w:tc>
          <w:tcPr>
            <w:tcW w:w="2557" w:type="dxa"/>
          </w:tcPr>
          <w:p w14:paraId="2351E01B" w14:textId="3ACCE894" w:rsidR="004A5062" w:rsidRPr="00DE0011" w:rsidRDefault="004A5062" w:rsidP="00A8760D">
            <w:pPr>
              <w:rPr>
                <w:b/>
                <w:bCs/>
              </w:rPr>
            </w:pPr>
            <w:r w:rsidRPr="00DE0011">
              <w:rPr>
                <w:b/>
                <w:bCs/>
              </w:rPr>
              <w:t>Languages</w:t>
            </w:r>
            <w:r w:rsidR="00962B24">
              <w:rPr>
                <w:b/>
                <w:bCs/>
              </w:rPr>
              <w:t>/ Frameworks</w:t>
            </w:r>
            <w:r>
              <w:rPr>
                <w:b/>
                <w:bCs/>
              </w:rPr>
              <w:t>:</w:t>
            </w:r>
          </w:p>
        </w:tc>
        <w:tc>
          <w:tcPr>
            <w:tcW w:w="6240" w:type="dxa"/>
          </w:tcPr>
          <w:p w14:paraId="170F3431" w14:textId="2E156EF2" w:rsidR="004A5062" w:rsidRPr="00011800" w:rsidRDefault="00D92ADF" w:rsidP="00A8760D">
            <w:r>
              <w:t xml:space="preserve">C#, .NET, SQL, LINQ, Entity Framework, React.js, HTML, CSS, Bootstrap, JavaScript, </w:t>
            </w:r>
            <w:proofErr w:type="spellStart"/>
            <w:r>
              <w:t>NUnit</w:t>
            </w:r>
            <w:proofErr w:type="spellEnd"/>
            <w:r>
              <w:t>/</w:t>
            </w:r>
            <w:proofErr w:type="spellStart"/>
            <w:r>
              <w:t>XUnit</w:t>
            </w:r>
            <w:proofErr w:type="spellEnd"/>
            <w:r>
              <w:t xml:space="preserve">, </w:t>
            </w:r>
            <w:proofErr w:type="spellStart"/>
            <w:r>
              <w:t>Moq</w:t>
            </w:r>
            <w:proofErr w:type="spellEnd"/>
            <w:r>
              <w:t>, WPF.</w:t>
            </w:r>
          </w:p>
        </w:tc>
      </w:tr>
      <w:tr w:rsidR="004A5062" w:rsidRPr="00011800" w14:paraId="27D76B91" w14:textId="77777777" w:rsidTr="00710D97">
        <w:trPr>
          <w:trHeight w:val="176"/>
        </w:trPr>
        <w:tc>
          <w:tcPr>
            <w:tcW w:w="2557" w:type="dxa"/>
          </w:tcPr>
          <w:p w14:paraId="75927AED" w14:textId="77777777" w:rsidR="004A5062" w:rsidRPr="00DE0011" w:rsidRDefault="004A5062" w:rsidP="00A8760D">
            <w:pPr>
              <w:rPr>
                <w:b/>
                <w:bCs/>
              </w:rPr>
            </w:pPr>
            <w:r w:rsidRPr="00DE0011">
              <w:rPr>
                <w:b/>
                <w:bCs/>
              </w:rPr>
              <w:t>Tools</w:t>
            </w:r>
            <w:r>
              <w:rPr>
                <w:b/>
                <w:bCs/>
              </w:rPr>
              <w:t>:</w:t>
            </w:r>
          </w:p>
        </w:tc>
        <w:tc>
          <w:tcPr>
            <w:tcW w:w="6240" w:type="dxa"/>
          </w:tcPr>
          <w:p w14:paraId="0F82CBF7" w14:textId="7187B36D" w:rsidR="004A5062" w:rsidRPr="00011800" w:rsidRDefault="00D92ADF" w:rsidP="00A8760D">
            <w:r>
              <w:t>Azure DevOps, Git, SQL Server Management Studio (SSMS), AWS, Postman, Visual Studio/VS Code, Microsoft Teams.</w:t>
            </w:r>
          </w:p>
        </w:tc>
      </w:tr>
      <w:tr w:rsidR="004A5062" w:rsidRPr="00011800" w14:paraId="071675D9" w14:textId="77777777" w:rsidTr="00710D97">
        <w:trPr>
          <w:trHeight w:val="176"/>
        </w:trPr>
        <w:tc>
          <w:tcPr>
            <w:tcW w:w="2557" w:type="dxa"/>
          </w:tcPr>
          <w:p w14:paraId="0E46734B" w14:textId="6F436514" w:rsidR="004A5062" w:rsidRPr="00DE0011" w:rsidRDefault="00942F45" w:rsidP="00A8760D">
            <w:pPr>
              <w:rPr>
                <w:b/>
                <w:bCs/>
              </w:rPr>
            </w:pPr>
            <w:r>
              <w:rPr>
                <w:b/>
                <w:bCs/>
              </w:rPr>
              <w:t>Development</w:t>
            </w:r>
            <w:r w:rsidR="004A5062">
              <w:rPr>
                <w:b/>
                <w:bCs/>
              </w:rPr>
              <w:t>:</w:t>
            </w:r>
          </w:p>
        </w:tc>
        <w:tc>
          <w:tcPr>
            <w:tcW w:w="6240" w:type="dxa"/>
          </w:tcPr>
          <w:p w14:paraId="3FC1C103" w14:textId="6E60E597" w:rsidR="004A5062" w:rsidRPr="00011800" w:rsidRDefault="00D92ADF" w:rsidP="00A8760D">
            <w:r>
              <w:t>Agile, Unit Testing/Integration Testing, SOLID principles, MVVM, MVC, CI/CD, Project/Product Management.</w:t>
            </w:r>
          </w:p>
        </w:tc>
      </w:tr>
    </w:tbl>
    <w:tbl>
      <w:tblPr>
        <w:tblStyle w:val="TableGrid"/>
        <w:tblW w:w="9374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C734A4" w:rsidRPr="00011800" w14:paraId="102689A4" w14:textId="77777777" w:rsidTr="003E14E7">
        <w:tc>
          <w:tcPr>
            <w:tcW w:w="725" w:type="dxa"/>
            <w:tcMar>
              <w:right w:w="216" w:type="dxa"/>
            </w:tcMar>
            <w:vAlign w:val="bottom"/>
          </w:tcPr>
          <w:p w14:paraId="362056A4" w14:textId="77777777" w:rsidR="00C734A4" w:rsidRPr="00011800" w:rsidRDefault="00C734A4" w:rsidP="003E14E7">
            <w:pPr>
              <w:pStyle w:val="Icons"/>
            </w:pPr>
            <w:r w:rsidRPr="00011800">
              <w:rPr>
                <w:noProof/>
              </w:rPr>
              <mc:AlternateContent>
                <mc:Choice Requires="wpg">
                  <w:drawing>
                    <wp:inline distT="0" distB="0" distL="0" distR="0" wp14:anchorId="573FB5A1" wp14:editId="4227C87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09C6A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1A8B4A3" w14:textId="563B8A5F" w:rsidR="00C734A4" w:rsidRPr="00DE0011" w:rsidRDefault="002A3C59" w:rsidP="003E14E7">
            <w:pPr>
              <w:pStyle w:val="Heading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pREVIOUS</w:t>
            </w:r>
            <w:r w:rsidR="00C734A4" w:rsidRPr="00DE0011">
              <w:rPr>
                <w:sz w:val="28"/>
                <w:szCs w:val="28"/>
              </w:rPr>
              <w:t xml:space="preserve"> experience</w:t>
            </w:r>
          </w:p>
        </w:tc>
      </w:tr>
    </w:tbl>
    <w:p w14:paraId="262117C0" w14:textId="37E40D14" w:rsidR="00C636D7" w:rsidRPr="00C636D7" w:rsidRDefault="004072AB" w:rsidP="00C636D7">
      <w:pPr>
        <w:pStyle w:val="Heading2"/>
        <w:rPr>
          <w:color w:val="4C4C4C" w:themeColor="text2" w:themeTint="BF"/>
          <w:lang w:val="en-GB"/>
        </w:rPr>
      </w:pPr>
      <w:r w:rsidRPr="004072AB">
        <w:rPr>
          <w:lang w:val="en-GB"/>
        </w:rPr>
        <w:t>Software Developer / Engineer (C#)</w:t>
      </w:r>
      <w:r>
        <w:rPr>
          <w:lang w:val="en-GB"/>
        </w:rPr>
        <w:t xml:space="preserve"> </w:t>
      </w:r>
      <w:r w:rsidRPr="00011800">
        <w:rPr>
          <w:lang w:val="en-GB"/>
        </w:rPr>
        <w:t>|</w:t>
      </w:r>
      <w:r>
        <w:rPr>
          <w:color w:val="4C4C4C" w:themeColor="text2" w:themeTint="BF"/>
          <w:lang w:val="en-GB"/>
        </w:rPr>
        <w:t xml:space="preserve"> Inspired Agency, October 2023 – present</w:t>
      </w:r>
    </w:p>
    <w:p w14:paraId="5C36AC47" w14:textId="26EBC54A" w:rsidR="00C636D7" w:rsidRDefault="00D92ADF" w:rsidP="00D92ADF">
      <w:pPr>
        <w:pStyle w:val="ListParagraph"/>
        <w:numPr>
          <w:ilvl w:val="0"/>
          <w:numId w:val="20"/>
        </w:numPr>
      </w:pPr>
      <w:r w:rsidRPr="00D92ADF">
        <w:t>Developed ecommerce websites</w:t>
      </w:r>
      <w:r w:rsidR="00C636D7">
        <w:t>, online portals/</w:t>
      </w:r>
      <w:r w:rsidR="00C636D7" w:rsidRPr="00D92ADF">
        <w:t>platforms, and mobile applications</w:t>
      </w:r>
      <w:r w:rsidR="00C636D7">
        <w:t xml:space="preserve"> for a variety of clients in different domains.</w:t>
      </w:r>
    </w:p>
    <w:p w14:paraId="79D4F58C" w14:textId="51A7C7A4" w:rsidR="00D92ADF" w:rsidRDefault="00C636D7" w:rsidP="00D92ADF">
      <w:pPr>
        <w:pStyle w:val="ListParagraph"/>
        <w:numPr>
          <w:ilvl w:val="0"/>
          <w:numId w:val="20"/>
        </w:numPr>
      </w:pPr>
      <w:r>
        <w:t>Primarily using C#</w:t>
      </w:r>
      <w:r w:rsidR="00D92ADF" w:rsidRPr="00D92ADF">
        <w:t>, .NET</w:t>
      </w:r>
      <w:r>
        <w:t xml:space="preserve"> and </w:t>
      </w:r>
      <w:r w:rsidRPr="00D92ADF">
        <w:t>SQL</w:t>
      </w:r>
      <w:r>
        <w:t>, whilst also gaining further exposure to</w:t>
      </w:r>
      <w:r w:rsidR="00D92ADF" w:rsidRPr="00D92ADF">
        <w:t xml:space="preserve"> React.js, and React Native.</w:t>
      </w:r>
    </w:p>
    <w:p w14:paraId="1F141103" w14:textId="77777777" w:rsidR="00D92ADF" w:rsidRPr="00D92ADF" w:rsidRDefault="00D92ADF" w:rsidP="00D92ADF">
      <w:pPr>
        <w:pStyle w:val="ListParagraph"/>
        <w:numPr>
          <w:ilvl w:val="0"/>
          <w:numId w:val="20"/>
        </w:numPr>
        <w:rPr>
          <w:b/>
        </w:rPr>
      </w:pPr>
      <w:r w:rsidRPr="00D92ADF">
        <w:t>Collaborated with cross-functional teams to deliver high-quality software solutions.</w:t>
      </w:r>
    </w:p>
    <w:p w14:paraId="39DCAB4A" w14:textId="0467D99D" w:rsidR="00D92ADF" w:rsidRPr="00C636D7" w:rsidRDefault="00D92ADF" w:rsidP="00D92ADF">
      <w:pPr>
        <w:pStyle w:val="ListParagraph"/>
        <w:numPr>
          <w:ilvl w:val="0"/>
          <w:numId w:val="20"/>
        </w:numPr>
        <w:rPr>
          <w:b/>
        </w:rPr>
      </w:pPr>
      <w:r w:rsidRPr="00D92ADF">
        <w:t>Worked on Shopify ecommerce sites, enhancing user experience and functionality.</w:t>
      </w:r>
    </w:p>
    <w:p w14:paraId="6E14E1CC" w14:textId="2822F244" w:rsidR="00C636D7" w:rsidRPr="00C636D7" w:rsidRDefault="00C636D7" w:rsidP="00D92ADF">
      <w:pPr>
        <w:pStyle w:val="ListParagraph"/>
        <w:numPr>
          <w:ilvl w:val="0"/>
          <w:numId w:val="20"/>
        </w:numPr>
        <w:rPr>
          <w:b/>
        </w:rPr>
      </w:pPr>
      <w:r>
        <w:t>Experience with slack integration and real time error logging/handling.</w:t>
      </w:r>
    </w:p>
    <w:p w14:paraId="3AA65AB9" w14:textId="543898E0" w:rsidR="00C636D7" w:rsidRPr="00D92ADF" w:rsidRDefault="00C636D7" w:rsidP="00D92ADF">
      <w:pPr>
        <w:pStyle w:val="ListParagraph"/>
        <w:numPr>
          <w:ilvl w:val="0"/>
          <w:numId w:val="20"/>
        </w:numPr>
        <w:rPr>
          <w:b/>
        </w:rPr>
      </w:pPr>
      <w:r>
        <w:t>Communication with an in-house development team to effectively bring Figma site designs to life with code.</w:t>
      </w:r>
    </w:p>
    <w:p w14:paraId="54992758" w14:textId="5E9FF73C" w:rsidR="002A3C59" w:rsidRPr="00011800" w:rsidRDefault="002A3C59" w:rsidP="00D92ADF">
      <w:pPr>
        <w:pStyle w:val="Heading2"/>
        <w:rPr>
          <w:lang w:val="en-GB"/>
        </w:rPr>
      </w:pPr>
      <w:r>
        <w:rPr>
          <w:lang w:val="en-GB"/>
        </w:rPr>
        <w:t>Software Developer</w:t>
      </w:r>
      <w:r w:rsidRPr="00011800">
        <w:rPr>
          <w:lang w:val="en-GB"/>
        </w:rPr>
        <w:t xml:space="preserve"> |</w:t>
      </w:r>
      <w:r>
        <w:rPr>
          <w:color w:val="4C4C4C" w:themeColor="text2" w:themeTint="BF"/>
          <w:lang w:val="en-GB"/>
        </w:rPr>
        <w:t xml:space="preserve"> </w:t>
      </w:r>
      <w:r w:rsidR="00E15E1C">
        <w:rPr>
          <w:color w:val="4C4C4C" w:themeColor="text2" w:themeTint="BF"/>
          <w:lang w:val="en-GB"/>
        </w:rPr>
        <w:t>Basemap</w:t>
      </w:r>
      <w:r>
        <w:rPr>
          <w:color w:val="4C4C4C" w:themeColor="text2" w:themeTint="BF"/>
          <w:lang w:val="en-GB"/>
        </w:rPr>
        <w:t xml:space="preserve">, </w:t>
      </w:r>
      <w:r w:rsidR="00E15E1C">
        <w:rPr>
          <w:color w:val="4C4C4C" w:themeColor="text2" w:themeTint="BF"/>
          <w:lang w:val="en-GB"/>
        </w:rPr>
        <w:t>January</w:t>
      </w:r>
      <w:r>
        <w:rPr>
          <w:color w:val="4C4C4C" w:themeColor="text2" w:themeTint="BF"/>
          <w:lang w:val="en-GB"/>
        </w:rPr>
        <w:t xml:space="preserve"> 202</w:t>
      </w:r>
      <w:r w:rsidR="00E15E1C">
        <w:rPr>
          <w:color w:val="4C4C4C" w:themeColor="text2" w:themeTint="BF"/>
          <w:lang w:val="en-GB"/>
        </w:rPr>
        <w:t>1</w:t>
      </w:r>
      <w:r>
        <w:rPr>
          <w:color w:val="4C4C4C" w:themeColor="text2" w:themeTint="BF"/>
          <w:lang w:val="en-GB"/>
        </w:rPr>
        <w:t xml:space="preserve"> </w:t>
      </w:r>
      <w:r w:rsidR="00310932">
        <w:rPr>
          <w:color w:val="4C4C4C" w:themeColor="text2" w:themeTint="BF"/>
          <w:lang w:val="en-GB"/>
        </w:rPr>
        <w:t>–</w:t>
      </w:r>
      <w:r w:rsidR="00E15E1C">
        <w:rPr>
          <w:color w:val="4C4C4C" w:themeColor="text2" w:themeTint="BF"/>
          <w:lang w:val="en-GB"/>
        </w:rPr>
        <w:t xml:space="preserve"> </w:t>
      </w:r>
      <w:r w:rsidR="004072AB">
        <w:rPr>
          <w:color w:val="4C4C4C" w:themeColor="text2" w:themeTint="BF"/>
          <w:lang w:val="en-GB"/>
        </w:rPr>
        <w:t>October 2023</w:t>
      </w:r>
    </w:p>
    <w:p w14:paraId="7E2C7633" w14:textId="70A01560" w:rsidR="00D92ADF" w:rsidRDefault="00D92ADF" w:rsidP="00D92ADF">
      <w:pPr>
        <w:pStyle w:val="ListParagraph"/>
        <w:numPr>
          <w:ilvl w:val="0"/>
          <w:numId w:val="21"/>
        </w:numPr>
        <w:jc w:val="both"/>
      </w:pPr>
      <w:r>
        <w:t>Developed and maintained full-stack applications using .NE</w:t>
      </w:r>
      <w:r w:rsidR="00C636D7">
        <w:t>T</w:t>
      </w:r>
      <w:r>
        <w:t>, C#, Entity Framework, and SQL.</w:t>
      </w:r>
      <w:r w:rsidR="00096848">
        <w:t xml:space="preserve"> </w:t>
      </w:r>
    </w:p>
    <w:p w14:paraId="4CE36537" w14:textId="48C82694" w:rsidR="00096848" w:rsidRDefault="00096848" w:rsidP="00D92ADF">
      <w:pPr>
        <w:pStyle w:val="ListParagraph"/>
        <w:numPr>
          <w:ilvl w:val="0"/>
          <w:numId w:val="21"/>
        </w:numPr>
        <w:jc w:val="both"/>
      </w:pPr>
      <w:r>
        <w:t xml:space="preserve">This primarily focused on back-end development, </w:t>
      </w:r>
    </w:p>
    <w:p w14:paraId="0ABF70C0" w14:textId="77777777" w:rsidR="00D92ADF" w:rsidRDefault="00D92ADF" w:rsidP="00D92ADF">
      <w:pPr>
        <w:pStyle w:val="ListParagraph"/>
        <w:numPr>
          <w:ilvl w:val="0"/>
          <w:numId w:val="21"/>
        </w:numPr>
        <w:jc w:val="both"/>
      </w:pPr>
      <w:r>
        <w:t>Integrated public transport data, performed data transformations, and displayed information on the UI.</w:t>
      </w:r>
    </w:p>
    <w:p w14:paraId="6D5530B7" w14:textId="77777777" w:rsidR="00D92ADF" w:rsidRDefault="00D92ADF" w:rsidP="00D92ADF">
      <w:pPr>
        <w:pStyle w:val="ListParagraph"/>
        <w:numPr>
          <w:ilvl w:val="0"/>
          <w:numId w:val="21"/>
        </w:numPr>
        <w:jc w:val="both"/>
      </w:pPr>
      <w:r>
        <w:t>Utilized React.js for front-end development, AWS for email services and storage solutions.</w:t>
      </w:r>
    </w:p>
    <w:p w14:paraId="68E216E3" w14:textId="783ADACE" w:rsidR="00D92ADF" w:rsidRDefault="00D92ADF" w:rsidP="00D92ADF">
      <w:pPr>
        <w:pStyle w:val="ListParagraph"/>
        <w:numPr>
          <w:ilvl w:val="0"/>
          <w:numId w:val="21"/>
        </w:numPr>
        <w:jc w:val="both"/>
      </w:pPr>
      <w:r>
        <w:t>Followed agile methodologies, applied MVVM and MVC patterns, and adhered to SOLID principles.</w:t>
      </w:r>
    </w:p>
    <w:p w14:paraId="3888B5DD" w14:textId="53DA1F04" w:rsidR="00D92ADF" w:rsidRPr="00011800" w:rsidRDefault="00D92ADF" w:rsidP="00D92ADF">
      <w:pPr>
        <w:pStyle w:val="Heading2"/>
        <w:rPr>
          <w:lang w:val="en-GB"/>
        </w:rPr>
      </w:pPr>
      <w:r>
        <w:rPr>
          <w:lang w:val="en-GB"/>
        </w:rPr>
        <w:t>Work Experience</w:t>
      </w:r>
    </w:p>
    <w:p w14:paraId="151471BD" w14:textId="77777777" w:rsidR="00D92ADF" w:rsidRDefault="00D92ADF" w:rsidP="00D92ADF">
      <w:pPr>
        <w:pStyle w:val="ListParagraph"/>
        <w:numPr>
          <w:ilvl w:val="0"/>
          <w:numId w:val="22"/>
        </w:numPr>
        <w:spacing w:after="0"/>
        <w:jc w:val="both"/>
      </w:pPr>
      <w:r>
        <w:t>Undertook unpaid placements at FM Conway and Marlborough Consulting.</w:t>
      </w:r>
    </w:p>
    <w:p w14:paraId="4C5C0B1E" w14:textId="77777777" w:rsidR="00D92ADF" w:rsidRDefault="00D92ADF" w:rsidP="00D92ADF">
      <w:pPr>
        <w:pStyle w:val="ListParagraph"/>
        <w:numPr>
          <w:ilvl w:val="0"/>
          <w:numId w:val="22"/>
        </w:numPr>
        <w:spacing w:after="0"/>
        <w:jc w:val="both"/>
      </w:pPr>
      <w:r>
        <w:t>Gained exposure to IT departments at ING, The Royal Brompton &amp; Harefield NHS Trust, and Balfour Beatty.</w:t>
      </w:r>
    </w:p>
    <w:p w14:paraId="650A2B2A" w14:textId="0223653B" w:rsidR="00D24229" w:rsidRDefault="00D92ADF" w:rsidP="00D92ADF">
      <w:pPr>
        <w:pStyle w:val="ListParagraph"/>
        <w:numPr>
          <w:ilvl w:val="0"/>
          <w:numId w:val="22"/>
        </w:numPr>
        <w:spacing w:after="0"/>
        <w:jc w:val="both"/>
      </w:pPr>
      <w:r>
        <w:t>Shadowed Consulting Partners in meetings on digital transformation and agile development.</w:t>
      </w:r>
    </w:p>
    <w:tbl>
      <w:tblPr>
        <w:tblStyle w:val="TableGrid"/>
        <w:tblpPr w:leftFromText="180" w:rightFromText="180" w:vertAnchor="text" w:horzAnchor="page" w:tblpX="1435" w:tblpY="285"/>
        <w:tblW w:w="55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664"/>
        <w:gridCol w:w="8930"/>
      </w:tblGrid>
      <w:tr w:rsidR="001A71A6" w:rsidRPr="00011800" w14:paraId="5AAF6EBC" w14:textId="77777777" w:rsidTr="001A71A6">
        <w:trPr>
          <w:trHeight w:val="310"/>
        </w:trPr>
        <w:tc>
          <w:tcPr>
            <w:tcW w:w="664" w:type="dxa"/>
            <w:tcMar>
              <w:right w:w="216" w:type="dxa"/>
            </w:tcMar>
            <w:vAlign w:val="bottom"/>
          </w:tcPr>
          <w:p w14:paraId="6F9208A1" w14:textId="6A18C4D9" w:rsidR="001A71A6" w:rsidRPr="00011800" w:rsidRDefault="001A71A6" w:rsidP="003E14E7">
            <w:pPr>
              <w:pStyle w:val="Icons"/>
            </w:pPr>
            <w:r w:rsidRPr="00011800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DCA87F7" wp14:editId="5DCF18F9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7D3447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</w:tcPr>
          <w:p w14:paraId="50620039" w14:textId="55B80AD8" w:rsidR="001A71A6" w:rsidRPr="004A5062" w:rsidRDefault="00000000" w:rsidP="003E14E7">
            <w:pPr>
              <w:pStyle w:val="Heading1"/>
              <w:spacing w:before="0"/>
              <w:rPr>
                <w:sz w:val="28"/>
                <w:szCs w:val="28"/>
              </w:rPr>
            </w:pPr>
            <w:sdt>
              <w:sdtPr>
                <w:alias w:val="Education:"/>
                <w:tag w:val="Education:"/>
                <w:id w:val="1586649636"/>
                <w:placeholder>
                  <w:docPart w:val="E26CD74CBF574ED3A2AF5023F6288743"/>
                </w:placeholder>
                <w:temporary/>
                <w:showingPlcHdr/>
                <w15:appearance w15:val="hidden"/>
              </w:sdtPr>
              <w:sdtContent>
                <w:r w:rsidR="001A71A6" w:rsidRPr="004A5062">
                  <w:rPr>
                    <w:sz w:val="28"/>
                    <w:szCs w:val="28"/>
                  </w:rPr>
                  <w:t>Education</w:t>
                </w:r>
              </w:sdtContent>
            </w:sdt>
          </w:p>
        </w:tc>
      </w:tr>
    </w:tbl>
    <w:p w14:paraId="354D7A12" w14:textId="77777777" w:rsidR="007C0E0E" w:rsidRPr="00011800" w:rsidRDefault="003D7147" w:rsidP="00CD4F8B">
      <w:pPr>
        <w:pStyle w:val="Heading2"/>
        <w:rPr>
          <w:lang w:val="en-GB"/>
        </w:rPr>
      </w:pPr>
      <w:r w:rsidRPr="00011800">
        <w:rPr>
          <w:lang w:val="en-GB"/>
        </w:rPr>
        <w:t xml:space="preserve">BSc </w:t>
      </w:r>
      <w:r w:rsidR="004752E0" w:rsidRPr="00011800">
        <w:rPr>
          <w:lang w:val="en-GB"/>
        </w:rPr>
        <w:t>Computer Science</w:t>
      </w:r>
      <w:r w:rsidR="004752E0">
        <w:rPr>
          <w:lang w:val="en-GB"/>
        </w:rPr>
        <w:t>, 1</w:t>
      </w:r>
      <w:r w:rsidR="004752E0" w:rsidRPr="004752E0">
        <w:rPr>
          <w:vertAlign w:val="superscript"/>
          <w:lang w:val="en-GB"/>
        </w:rPr>
        <w:t>st</w:t>
      </w:r>
      <w:r w:rsidR="004752E0">
        <w:rPr>
          <w:lang w:val="en-GB"/>
        </w:rPr>
        <w:t xml:space="preserve"> Class</w:t>
      </w:r>
      <w:r w:rsidR="004752E0" w:rsidRPr="00011800">
        <w:rPr>
          <w:lang w:val="en-GB"/>
        </w:rPr>
        <w:t xml:space="preserve"> </w:t>
      </w:r>
      <w:r w:rsidR="007C0E0E" w:rsidRPr="00011800">
        <w:rPr>
          <w:lang w:val="en-GB"/>
        </w:rPr>
        <w:t xml:space="preserve">| </w:t>
      </w:r>
      <w:r w:rsidRPr="00011800">
        <w:rPr>
          <w:rStyle w:val="Emphasis"/>
          <w:lang w:val="en-GB"/>
        </w:rPr>
        <w:t>University of Hull</w:t>
      </w:r>
      <w:r w:rsidR="00CD4F8B">
        <w:rPr>
          <w:rStyle w:val="Emphasis"/>
          <w:lang w:val="en-GB"/>
        </w:rPr>
        <w:t xml:space="preserve">, 2016 – 2020 </w:t>
      </w:r>
    </w:p>
    <w:p w14:paraId="67BA0FE7" w14:textId="257E8CEB" w:rsidR="00D92ADF" w:rsidRDefault="00D92ADF" w:rsidP="00D92ADF">
      <w:pPr>
        <w:pStyle w:val="ListParagraph"/>
        <w:numPr>
          <w:ilvl w:val="0"/>
          <w:numId w:val="19"/>
        </w:numPr>
      </w:pPr>
      <w:r>
        <w:t>Key Modules: Database Techniques (83%), Software Engineering (81%), Networking and User Interface Design (93%), Advanced Software Engineering (91%).</w:t>
      </w:r>
    </w:p>
    <w:p w14:paraId="0435658B" w14:textId="62A2D104" w:rsidR="00D92ADF" w:rsidRPr="00D92ADF" w:rsidRDefault="00D92ADF" w:rsidP="00D92ADF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>
        <w:t>Honours</w:t>
      </w:r>
      <w:proofErr w:type="spellEnd"/>
      <w:r>
        <w:t xml:space="preserve"> Project: Developed a personal financial modelling package using ASP.Net MVC and Bootstrap, hosted on Azure.</w:t>
      </w:r>
      <w:r w:rsidRPr="00D92ADF">
        <w:rPr>
          <w:b/>
          <w:bCs/>
        </w:rPr>
        <w:t xml:space="preserve"> </w:t>
      </w:r>
    </w:p>
    <w:p w14:paraId="6D1281F8" w14:textId="77777777" w:rsidR="006161EC" w:rsidRPr="00FA71FA" w:rsidRDefault="006161EC" w:rsidP="00CD4F8B">
      <w:pPr>
        <w:pStyle w:val="Heading2"/>
        <w:rPr>
          <w:sz w:val="4"/>
          <w:szCs w:val="4"/>
          <w:lang w:val="en-GB"/>
        </w:rPr>
      </w:pPr>
    </w:p>
    <w:p w14:paraId="2F91B63F" w14:textId="271E0445" w:rsidR="007C0E0E" w:rsidRPr="00011800" w:rsidRDefault="003D7147" w:rsidP="00CD4F8B">
      <w:pPr>
        <w:pStyle w:val="Heading2"/>
        <w:rPr>
          <w:lang w:val="en-GB"/>
        </w:rPr>
      </w:pPr>
      <w:r w:rsidRPr="00011800">
        <w:rPr>
          <w:lang w:val="en-GB"/>
        </w:rPr>
        <w:t>A Level</w:t>
      </w:r>
      <w:r w:rsidR="00CB4867">
        <w:rPr>
          <w:lang w:val="en-GB"/>
        </w:rPr>
        <w:t>’s</w:t>
      </w:r>
      <w:r w:rsidR="00D92ADF">
        <w:rPr>
          <w:lang w:val="en-GB"/>
        </w:rPr>
        <w:t xml:space="preserve"> &amp;</w:t>
      </w:r>
      <w:r w:rsidR="00942F45">
        <w:rPr>
          <w:lang w:val="en-GB"/>
        </w:rPr>
        <w:t xml:space="preserve"> GCSE’s</w:t>
      </w:r>
      <w:r w:rsidRPr="00011800">
        <w:rPr>
          <w:lang w:val="en-GB"/>
        </w:rPr>
        <w:t xml:space="preserve"> </w:t>
      </w:r>
      <w:r w:rsidR="007C0E0E" w:rsidRPr="00011800">
        <w:rPr>
          <w:lang w:val="en-GB"/>
        </w:rPr>
        <w:t xml:space="preserve">| </w:t>
      </w:r>
      <w:r w:rsidR="00011800" w:rsidRPr="00011800">
        <w:rPr>
          <w:color w:val="4C4C4C" w:themeColor="text2" w:themeTint="BF"/>
          <w:lang w:val="en-GB"/>
        </w:rPr>
        <w:t xml:space="preserve">Cranbrook Grammar </w:t>
      </w:r>
      <w:sdt>
        <w:sdtPr>
          <w:rPr>
            <w:rStyle w:val="Emphasis"/>
            <w:lang w:val="en-GB"/>
          </w:rPr>
          <w:alias w:val="Enter school 2:"/>
          <w:tag w:val="Enter school 2:"/>
          <w:id w:val="-1213268753"/>
          <w:placeholder>
            <w:docPart w:val="6BD68789AC18430CA9ED8CB475BBB379"/>
          </w:placeholder>
          <w:temporary/>
          <w:showingPlcHdr/>
          <w15:appearance w15:val="hidden"/>
        </w:sdtPr>
        <w:sdtEndPr>
          <w:rPr>
            <w:rStyle w:val="DefaultParagraphFont"/>
            <w:iCs w:val="0"/>
            <w:color w:val="77448B" w:themeColor="accent1"/>
          </w:rPr>
        </w:sdtEndPr>
        <w:sdtContent>
          <w:r w:rsidR="007C0E0E" w:rsidRPr="00011800">
            <w:rPr>
              <w:rStyle w:val="Emphasis"/>
              <w:lang w:val="en-GB"/>
            </w:rPr>
            <w:t>School</w:t>
          </w:r>
        </w:sdtContent>
      </w:sdt>
      <w:r w:rsidR="00CD4F8B">
        <w:rPr>
          <w:rStyle w:val="Emphasis"/>
          <w:lang w:val="en-GB"/>
        </w:rPr>
        <w:t>, 2010 – 2016</w:t>
      </w:r>
    </w:p>
    <w:p w14:paraId="4843278A" w14:textId="613B151E" w:rsidR="00D92ADF" w:rsidRDefault="00D92ADF" w:rsidP="00AF3551">
      <w:pPr>
        <w:pStyle w:val="ListParagraph"/>
        <w:numPr>
          <w:ilvl w:val="0"/>
          <w:numId w:val="17"/>
        </w:numPr>
      </w:pPr>
      <w:r>
        <w:rPr>
          <w:rStyle w:val="hljs-attr"/>
        </w:rPr>
        <w:t>A Levels:</w:t>
      </w:r>
      <w:r>
        <w:t xml:space="preserve"> </w:t>
      </w:r>
      <w:proofErr w:type="spellStart"/>
      <w:r>
        <w:rPr>
          <w:rStyle w:val="hljs-string"/>
        </w:rPr>
        <w:t>Maths</w:t>
      </w:r>
      <w:proofErr w:type="spellEnd"/>
      <w:r>
        <w:rPr>
          <w:rStyle w:val="hljs-string"/>
        </w:rPr>
        <w:t>,</w:t>
      </w:r>
      <w:r>
        <w:t xml:space="preserve"> </w:t>
      </w:r>
      <w:r>
        <w:rPr>
          <w:rStyle w:val="hljs-string"/>
        </w:rPr>
        <w:t>Business</w:t>
      </w:r>
      <w:r>
        <w:t xml:space="preserve"> </w:t>
      </w:r>
      <w:r>
        <w:rPr>
          <w:rStyle w:val="hljs-string"/>
        </w:rPr>
        <w:t>Studies,</w:t>
      </w:r>
      <w:r>
        <w:t xml:space="preserve"> </w:t>
      </w:r>
      <w:r>
        <w:rPr>
          <w:rStyle w:val="hljs-string"/>
        </w:rPr>
        <w:t>History</w:t>
      </w:r>
      <w:r>
        <w:t xml:space="preserve"> </w:t>
      </w:r>
    </w:p>
    <w:p w14:paraId="52C7F381" w14:textId="5AF7403B" w:rsidR="003D7147" w:rsidRPr="00AF3551" w:rsidRDefault="00D92ADF" w:rsidP="00AF3551">
      <w:pPr>
        <w:pStyle w:val="ListParagraph"/>
        <w:numPr>
          <w:ilvl w:val="0"/>
          <w:numId w:val="17"/>
        </w:numPr>
      </w:pPr>
      <w:r>
        <w:rPr>
          <w:rStyle w:val="hljs-attr"/>
        </w:rPr>
        <w:t>GCSEs:</w:t>
      </w:r>
      <w:r>
        <w:t xml:space="preserve"> </w:t>
      </w:r>
      <w:r>
        <w:rPr>
          <w:rStyle w:val="hljs-number"/>
        </w:rPr>
        <w:t>2</w:t>
      </w:r>
      <w:r>
        <w:t xml:space="preserve"> </w:t>
      </w:r>
      <w:r>
        <w:rPr>
          <w:rStyle w:val="hljs-string"/>
        </w:rPr>
        <w:t>A*s,</w:t>
      </w:r>
      <w:r>
        <w:t xml:space="preserve"> </w:t>
      </w:r>
      <w:r>
        <w:rPr>
          <w:rStyle w:val="hljs-number"/>
        </w:rPr>
        <w:t>4</w:t>
      </w:r>
      <w:r>
        <w:t xml:space="preserve"> </w:t>
      </w:r>
      <w:r>
        <w:rPr>
          <w:rStyle w:val="hljs-string"/>
        </w:rPr>
        <w:t>As,</w:t>
      </w:r>
      <w:r>
        <w:t xml:space="preserve"> </w:t>
      </w:r>
      <w:r>
        <w:rPr>
          <w:rStyle w:val="hljs-number"/>
        </w:rPr>
        <w:t>4</w:t>
      </w:r>
      <w:r>
        <w:t xml:space="preserve"> </w:t>
      </w:r>
      <w:r>
        <w:rPr>
          <w:rStyle w:val="hljs-string"/>
        </w:rPr>
        <w:t>Bs,</w:t>
      </w:r>
      <w:r>
        <w:t xml:space="preserve"> </w:t>
      </w:r>
      <w:r>
        <w:rPr>
          <w:rStyle w:val="hljs-string"/>
        </w:rPr>
        <w:t>including</w:t>
      </w:r>
      <w:r>
        <w:t xml:space="preserve"> </w:t>
      </w:r>
      <w:r>
        <w:rPr>
          <w:rStyle w:val="hljs-string"/>
        </w:rPr>
        <w:t>A*</w:t>
      </w:r>
      <w:r>
        <w:t xml:space="preserve"> </w:t>
      </w:r>
      <w:r>
        <w:rPr>
          <w:rStyle w:val="hljs-string"/>
        </w:rPr>
        <w:t>in</w:t>
      </w:r>
      <w:r>
        <w:t xml:space="preserve"> </w:t>
      </w:r>
      <w:r>
        <w:rPr>
          <w:rStyle w:val="hljs-string"/>
        </w:rPr>
        <w:t>ICT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6"/>
        <w:gridCol w:w="8648"/>
      </w:tblGrid>
      <w:tr w:rsidR="00AC7C34" w:rsidRPr="00011800" w14:paraId="3DE729D1" w14:textId="77777777" w:rsidTr="00D92ADF">
        <w:tc>
          <w:tcPr>
            <w:tcW w:w="726" w:type="dxa"/>
            <w:tcMar>
              <w:right w:w="216" w:type="dxa"/>
            </w:tcMar>
            <w:vAlign w:val="bottom"/>
          </w:tcPr>
          <w:p w14:paraId="4E01ADEE" w14:textId="77777777" w:rsidR="00AC7C34" w:rsidRPr="00011800" w:rsidRDefault="00075B13" w:rsidP="00075B13">
            <w:pPr>
              <w:pStyle w:val="Icons"/>
            </w:pPr>
            <w:r w:rsidRPr="00011800">
              <w:rPr>
                <w:noProof/>
              </w:rPr>
              <mc:AlternateContent>
                <mc:Choice Requires="wpg">
                  <w:drawing>
                    <wp:inline distT="0" distB="0" distL="0" distR="0" wp14:anchorId="1CAAE2B1" wp14:editId="62C76CF3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A0D9F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8" w:type="dxa"/>
          </w:tcPr>
          <w:p w14:paraId="317A5A4E" w14:textId="37299F5E" w:rsidR="00AC7C34" w:rsidRPr="00DE0011" w:rsidRDefault="00C734A4" w:rsidP="00AD6216">
            <w:pPr>
              <w:pStyle w:val="Heading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 ME</w:t>
            </w:r>
          </w:p>
        </w:tc>
      </w:tr>
    </w:tbl>
    <w:p w14:paraId="54C4FB4F" w14:textId="43C4D6C4" w:rsidR="00D92ADF" w:rsidRPr="00D92ADF" w:rsidRDefault="00D92ADF" w:rsidP="00D92ADF">
      <w:r w:rsidRPr="00D92ADF">
        <w:t xml:space="preserve">Enthusiastic and highly motivated individual with a passion for technology and self-development. Active in sports, playing hockey and visiting the gym regularly. Interested in psychology, human </w:t>
      </w:r>
      <w:r w:rsidR="00C636D7" w:rsidRPr="00D92ADF">
        <w:t>behaviour</w:t>
      </w:r>
      <w:r w:rsidRPr="00D92ADF">
        <w:t>, and personal finance management.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8"/>
        <w:gridCol w:w="8646"/>
      </w:tblGrid>
      <w:tr w:rsidR="00557BF4" w:rsidRPr="00011800" w14:paraId="1E6D6F92" w14:textId="77777777" w:rsidTr="00DE0011">
        <w:tc>
          <w:tcPr>
            <w:tcW w:w="725" w:type="dxa"/>
            <w:tcMar>
              <w:right w:w="216" w:type="dxa"/>
            </w:tcMar>
            <w:vAlign w:val="bottom"/>
          </w:tcPr>
          <w:p w14:paraId="7AF0D59C" w14:textId="0EE98928" w:rsidR="00557BF4" w:rsidRPr="00011800" w:rsidRDefault="00557BF4" w:rsidP="00557BF4">
            <w:pPr>
              <w:pStyle w:val="Icons"/>
              <w:jc w:val="left"/>
            </w:pPr>
            <w:r>
              <w:rPr>
                <w:noProof/>
              </w:rPr>
              <w:drawing>
                <wp:inline distT="0" distB="0" distL="0" distR="0" wp14:anchorId="1FE3ADA1" wp14:editId="6257549C">
                  <wp:extent cx="324678" cy="324678"/>
                  <wp:effectExtent l="0" t="0" r="0" b="0"/>
                  <wp:docPr id="3" name="Graphic 3" descr="Badge Registe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adgeregistered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73" cy="32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9" w:type="dxa"/>
          </w:tcPr>
          <w:p w14:paraId="043FCB78" w14:textId="18161785" w:rsidR="00557BF4" w:rsidRPr="00DE0011" w:rsidRDefault="00557BF4" w:rsidP="00D10AE3">
            <w:pPr>
              <w:pStyle w:val="Heading1"/>
              <w:rPr>
                <w:sz w:val="28"/>
                <w:szCs w:val="28"/>
              </w:rPr>
            </w:pPr>
            <w:r w:rsidRPr="00DE0011">
              <w:rPr>
                <w:sz w:val="28"/>
                <w:szCs w:val="28"/>
              </w:rPr>
              <w:t>References</w:t>
            </w:r>
          </w:p>
        </w:tc>
      </w:tr>
    </w:tbl>
    <w:p w14:paraId="51F4440A" w14:textId="279260D7" w:rsidR="00557BF4" w:rsidRPr="00011800" w:rsidRDefault="00AF6817" w:rsidP="00316CE4">
      <w:r>
        <w:t>References are available upon request.</w:t>
      </w:r>
    </w:p>
    <w:sectPr w:rsidR="00557BF4" w:rsidRPr="00011800" w:rsidSect="00FE18B2">
      <w:footerReference w:type="default" r:id="rId14"/>
      <w:headerReference w:type="first" r:id="rId1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359A6" w14:textId="77777777" w:rsidR="00ED01F6" w:rsidRDefault="00ED01F6" w:rsidP="00F534FB">
      <w:pPr>
        <w:spacing w:after="0"/>
      </w:pPr>
      <w:r>
        <w:separator/>
      </w:r>
    </w:p>
  </w:endnote>
  <w:endnote w:type="continuationSeparator" w:id="0">
    <w:p w14:paraId="785377F1" w14:textId="77777777" w:rsidR="00ED01F6" w:rsidRDefault="00ED01F6" w:rsidP="00F534FB">
      <w:pPr>
        <w:spacing w:after="0"/>
      </w:pPr>
      <w:r>
        <w:continuationSeparator/>
      </w:r>
    </w:p>
  </w:endnote>
  <w:endnote w:type="continuationNotice" w:id="1">
    <w:p w14:paraId="281FF0F3" w14:textId="77777777" w:rsidR="00ED01F6" w:rsidRDefault="00ED01F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75EAD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8E25E" w14:textId="77777777" w:rsidR="00ED01F6" w:rsidRDefault="00ED01F6" w:rsidP="00F534FB">
      <w:pPr>
        <w:spacing w:after="0"/>
      </w:pPr>
      <w:r>
        <w:separator/>
      </w:r>
    </w:p>
  </w:footnote>
  <w:footnote w:type="continuationSeparator" w:id="0">
    <w:p w14:paraId="173F220C" w14:textId="77777777" w:rsidR="00ED01F6" w:rsidRDefault="00ED01F6" w:rsidP="00F534FB">
      <w:pPr>
        <w:spacing w:after="0"/>
      </w:pPr>
      <w:r>
        <w:continuationSeparator/>
      </w:r>
    </w:p>
  </w:footnote>
  <w:footnote w:type="continuationNotice" w:id="1">
    <w:p w14:paraId="5291C5EB" w14:textId="77777777" w:rsidR="00ED01F6" w:rsidRDefault="00ED01F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25D67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FD047B8" wp14:editId="432DCCF4">
              <wp:simplePos x="0" y="0"/>
              <wp:positionH relativeFrom="page">
                <wp:align>right</wp:align>
              </wp:positionH>
              <wp:positionV relativeFrom="page">
                <wp:posOffset>-75712</wp:posOffset>
              </wp:positionV>
              <wp:extent cx="7772400" cy="1494692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494692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945336" id="Rectangle 1" o:spid="_x0000_s1026" alt="&quot;&quot;" style="position:absolute;margin-left:560.8pt;margin-top:-5.95pt;width:612pt;height:117.7pt;z-index:-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" fillcolor="#f7f7f7 [3214]" stroked="f" strokeweight="1pt">
              <w10:wrap anchorx="page" anchory="page"/>
            </v:rect>
          </w:pict>
        </mc:Fallback>
      </mc:AlternateConten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U4HGPh5xVdWTI4" id="Vq6761Ck"/>
  </int:Manifest>
  <int:Observations>
    <int:Content id="Vq6761C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4C528A9"/>
    <w:multiLevelType w:val="hybridMultilevel"/>
    <w:tmpl w:val="4A841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DF7A56"/>
    <w:multiLevelType w:val="hybridMultilevel"/>
    <w:tmpl w:val="26E0B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C6922"/>
    <w:multiLevelType w:val="hybridMultilevel"/>
    <w:tmpl w:val="7D12A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00211"/>
    <w:multiLevelType w:val="hybridMultilevel"/>
    <w:tmpl w:val="A1F00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C4188"/>
    <w:multiLevelType w:val="hybridMultilevel"/>
    <w:tmpl w:val="2C784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05894"/>
    <w:multiLevelType w:val="hybridMultilevel"/>
    <w:tmpl w:val="6FC43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9257D"/>
    <w:multiLevelType w:val="hybridMultilevel"/>
    <w:tmpl w:val="E0CC7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040891">
    <w:abstractNumId w:val="9"/>
  </w:num>
  <w:num w:numId="2" w16cid:durableId="346954823">
    <w:abstractNumId w:val="9"/>
    <w:lvlOverride w:ilvl="0">
      <w:startOverride w:val="1"/>
    </w:lvlOverride>
  </w:num>
  <w:num w:numId="3" w16cid:durableId="366763677">
    <w:abstractNumId w:val="11"/>
  </w:num>
  <w:num w:numId="4" w16cid:durableId="622689933">
    <w:abstractNumId w:val="15"/>
  </w:num>
  <w:num w:numId="5" w16cid:durableId="1080980582">
    <w:abstractNumId w:val="8"/>
  </w:num>
  <w:num w:numId="6" w16cid:durableId="1207909786">
    <w:abstractNumId w:val="7"/>
  </w:num>
  <w:num w:numId="7" w16cid:durableId="253713498">
    <w:abstractNumId w:val="6"/>
  </w:num>
  <w:num w:numId="8" w16cid:durableId="1242563688">
    <w:abstractNumId w:val="5"/>
  </w:num>
  <w:num w:numId="9" w16cid:durableId="24451674">
    <w:abstractNumId w:val="4"/>
  </w:num>
  <w:num w:numId="10" w16cid:durableId="1582057966">
    <w:abstractNumId w:val="3"/>
  </w:num>
  <w:num w:numId="11" w16cid:durableId="1624649820">
    <w:abstractNumId w:val="2"/>
  </w:num>
  <w:num w:numId="12" w16cid:durableId="1619753044">
    <w:abstractNumId w:val="1"/>
  </w:num>
  <w:num w:numId="13" w16cid:durableId="1176312397">
    <w:abstractNumId w:val="0"/>
  </w:num>
  <w:num w:numId="14" w16cid:durableId="300039206">
    <w:abstractNumId w:val="14"/>
  </w:num>
  <w:num w:numId="15" w16cid:durableId="687177269">
    <w:abstractNumId w:val="12"/>
  </w:num>
  <w:num w:numId="16" w16cid:durableId="300963185">
    <w:abstractNumId w:val="13"/>
  </w:num>
  <w:num w:numId="17" w16cid:durableId="1718166153">
    <w:abstractNumId w:val="16"/>
  </w:num>
  <w:num w:numId="18" w16cid:durableId="1331715890">
    <w:abstractNumId w:val="20"/>
  </w:num>
  <w:num w:numId="19" w16cid:durableId="1785953904">
    <w:abstractNumId w:val="18"/>
  </w:num>
  <w:num w:numId="20" w16cid:durableId="1047267143">
    <w:abstractNumId w:val="19"/>
  </w:num>
  <w:num w:numId="21" w16cid:durableId="597182815">
    <w:abstractNumId w:val="10"/>
  </w:num>
  <w:num w:numId="22" w16cid:durableId="7188178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A4"/>
    <w:rsid w:val="0000209F"/>
    <w:rsid w:val="00002750"/>
    <w:rsid w:val="00004D4E"/>
    <w:rsid w:val="00011800"/>
    <w:rsid w:val="00011895"/>
    <w:rsid w:val="00013818"/>
    <w:rsid w:val="000237E0"/>
    <w:rsid w:val="00024730"/>
    <w:rsid w:val="000348ED"/>
    <w:rsid w:val="00035F71"/>
    <w:rsid w:val="00040CF1"/>
    <w:rsid w:val="0004158B"/>
    <w:rsid w:val="00051DFD"/>
    <w:rsid w:val="00056FE7"/>
    <w:rsid w:val="000570FF"/>
    <w:rsid w:val="00057244"/>
    <w:rsid w:val="00061C1E"/>
    <w:rsid w:val="0006334F"/>
    <w:rsid w:val="0006454B"/>
    <w:rsid w:val="00071767"/>
    <w:rsid w:val="00075B13"/>
    <w:rsid w:val="00081947"/>
    <w:rsid w:val="00092692"/>
    <w:rsid w:val="00096203"/>
    <w:rsid w:val="00096848"/>
    <w:rsid w:val="000A0229"/>
    <w:rsid w:val="000C0C0C"/>
    <w:rsid w:val="000E24AC"/>
    <w:rsid w:val="000E484E"/>
    <w:rsid w:val="000E4A73"/>
    <w:rsid w:val="000F2A33"/>
    <w:rsid w:val="000F79EA"/>
    <w:rsid w:val="00117D95"/>
    <w:rsid w:val="001235CC"/>
    <w:rsid w:val="00126F7A"/>
    <w:rsid w:val="00133DFB"/>
    <w:rsid w:val="001344CF"/>
    <w:rsid w:val="00134F92"/>
    <w:rsid w:val="00137DC1"/>
    <w:rsid w:val="00143224"/>
    <w:rsid w:val="0014349D"/>
    <w:rsid w:val="00145B33"/>
    <w:rsid w:val="001468F3"/>
    <w:rsid w:val="00150842"/>
    <w:rsid w:val="00152C3A"/>
    <w:rsid w:val="001539C4"/>
    <w:rsid w:val="0015455E"/>
    <w:rsid w:val="00162BEE"/>
    <w:rsid w:val="00171E1B"/>
    <w:rsid w:val="00172AF6"/>
    <w:rsid w:val="001743BE"/>
    <w:rsid w:val="00182F07"/>
    <w:rsid w:val="001858BD"/>
    <w:rsid w:val="00191DF9"/>
    <w:rsid w:val="0019242D"/>
    <w:rsid w:val="00192573"/>
    <w:rsid w:val="00194A3D"/>
    <w:rsid w:val="00197261"/>
    <w:rsid w:val="001A2A99"/>
    <w:rsid w:val="001A6641"/>
    <w:rsid w:val="001A71A6"/>
    <w:rsid w:val="001B0811"/>
    <w:rsid w:val="001B3B5F"/>
    <w:rsid w:val="001B5531"/>
    <w:rsid w:val="001B6330"/>
    <w:rsid w:val="001B720C"/>
    <w:rsid w:val="001C0DEE"/>
    <w:rsid w:val="001C2F56"/>
    <w:rsid w:val="001C3957"/>
    <w:rsid w:val="001C46E5"/>
    <w:rsid w:val="001C772D"/>
    <w:rsid w:val="001E08A4"/>
    <w:rsid w:val="001E2939"/>
    <w:rsid w:val="001E2D88"/>
    <w:rsid w:val="001F395C"/>
    <w:rsid w:val="0020598A"/>
    <w:rsid w:val="0020735F"/>
    <w:rsid w:val="002146F8"/>
    <w:rsid w:val="00215593"/>
    <w:rsid w:val="00217917"/>
    <w:rsid w:val="002366CE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4B23"/>
    <w:rsid w:val="00295FD6"/>
    <w:rsid w:val="00297ED0"/>
    <w:rsid w:val="002A0488"/>
    <w:rsid w:val="002A3C59"/>
    <w:rsid w:val="002A4EDA"/>
    <w:rsid w:val="002B01E3"/>
    <w:rsid w:val="002B3FC8"/>
    <w:rsid w:val="002C5494"/>
    <w:rsid w:val="002E2644"/>
    <w:rsid w:val="002F10E7"/>
    <w:rsid w:val="002F1DCF"/>
    <w:rsid w:val="002F69E4"/>
    <w:rsid w:val="00300A98"/>
    <w:rsid w:val="0030724A"/>
    <w:rsid w:val="00310932"/>
    <w:rsid w:val="00316CE4"/>
    <w:rsid w:val="00323C3F"/>
    <w:rsid w:val="00325F1E"/>
    <w:rsid w:val="003279A4"/>
    <w:rsid w:val="00337114"/>
    <w:rsid w:val="0035004C"/>
    <w:rsid w:val="0035600D"/>
    <w:rsid w:val="003571C8"/>
    <w:rsid w:val="00373B68"/>
    <w:rsid w:val="00383057"/>
    <w:rsid w:val="0039703C"/>
    <w:rsid w:val="003974BB"/>
    <w:rsid w:val="003A091E"/>
    <w:rsid w:val="003D7147"/>
    <w:rsid w:val="003E5D64"/>
    <w:rsid w:val="003E7B1C"/>
    <w:rsid w:val="003F57F5"/>
    <w:rsid w:val="004004FE"/>
    <w:rsid w:val="00403149"/>
    <w:rsid w:val="004037EF"/>
    <w:rsid w:val="00405BAD"/>
    <w:rsid w:val="004060A1"/>
    <w:rsid w:val="004072AB"/>
    <w:rsid w:val="004113D8"/>
    <w:rsid w:val="00416463"/>
    <w:rsid w:val="00423827"/>
    <w:rsid w:val="0042496E"/>
    <w:rsid w:val="004253C7"/>
    <w:rsid w:val="00437B8B"/>
    <w:rsid w:val="00444018"/>
    <w:rsid w:val="00444E71"/>
    <w:rsid w:val="00463BA3"/>
    <w:rsid w:val="00465113"/>
    <w:rsid w:val="00467F3F"/>
    <w:rsid w:val="004718BF"/>
    <w:rsid w:val="004727C2"/>
    <w:rsid w:val="004730CD"/>
    <w:rsid w:val="004752E0"/>
    <w:rsid w:val="00475A57"/>
    <w:rsid w:val="00476144"/>
    <w:rsid w:val="00485052"/>
    <w:rsid w:val="004915EA"/>
    <w:rsid w:val="004A4493"/>
    <w:rsid w:val="004A5062"/>
    <w:rsid w:val="004A5D10"/>
    <w:rsid w:val="004B6A2A"/>
    <w:rsid w:val="004C0172"/>
    <w:rsid w:val="004C1AF6"/>
    <w:rsid w:val="004C389B"/>
    <w:rsid w:val="004C5C49"/>
    <w:rsid w:val="004C6A16"/>
    <w:rsid w:val="004D0521"/>
    <w:rsid w:val="004D128F"/>
    <w:rsid w:val="004D3070"/>
    <w:rsid w:val="004D3EB1"/>
    <w:rsid w:val="004D465D"/>
    <w:rsid w:val="004E2794"/>
    <w:rsid w:val="004E77A5"/>
    <w:rsid w:val="004F1057"/>
    <w:rsid w:val="004F199F"/>
    <w:rsid w:val="00507E22"/>
    <w:rsid w:val="005106C0"/>
    <w:rsid w:val="005247B7"/>
    <w:rsid w:val="005324B1"/>
    <w:rsid w:val="005372FA"/>
    <w:rsid w:val="00542D3B"/>
    <w:rsid w:val="00544C2D"/>
    <w:rsid w:val="00551EDD"/>
    <w:rsid w:val="00556337"/>
    <w:rsid w:val="0055707E"/>
    <w:rsid w:val="00557BF4"/>
    <w:rsid w:val="005611C3"/>
    <w:rsid w:val="00562422"/>
    <w:rsid w:val="00565B06"/>
    <w:rsid w:val="0056780A"/>
    <w:rsid w:val="005705BC"/>
    <w:rsid w:val="00572DE9"/>
    <w:rsid w:val="00574328"/>
    <w:rsid w:val="00575C01"/>
    <w:rsid w:val="00580C57"/>
    <w:rsid w:val="005812B9"/>
    <w:rsid w:val="00581515"/>
    <w:rsid w:val="00582623"/>
    <w:rsid w:val="005826C2"/>
    <w:rsid w:val="00585514"/>
    <w:rsid w:val="0059085F"/>
    <w:rsid w:val="005A459B"/>
    <w:rsid w:val="005A69DA"/>
    <w:rsid w:val="005A74EC"/>
    <w:rsid w:val="005B3D67"/>
    <w:rsid w:val="005B437C"/>
    <w:rsid w:val="005D0108"/>
    <w:rsid w:val="005E088C"/>
    <w:rsid w:val="005E6E43"/>
    <w:rsid w:val="005F4455"/>
    <w:rsid w:val="006038DC"/>
    <w:rsid w:val="006104FF"/>
    <w:rsid w:val="00610E34"/>
    <w:rsid w:val="00612742"/>
    <w:rsid w:val="00614B7C"/>
    <w:rsid w:val="006161EC"/>
    <w:rsid w:val="0062239B"/>
    <w:rsid w:val="00625B8A"/>
    <w:rsid w:val="00631CF0"/>
    <w:rsid w:val="00644D4E"/>
    <w:rsid w:val="00646D01"/>
    <w:rsid w:val="00651CBB"/>
    <w:rsid w:val="0066064A"/>
    <w:rsid w:val="00663536"/>
    <w:rsid w:val="006648D4"/>
    <w:rsid w:val="00673F18"/>
    <w:rsid w:val="00676CEB"/>
    <w:rsid w:val="00681C51"/>
    <w:rsid w:val="00683A86"/>
    <w:rsid w:val="0069300B"/>
    <w:rsid w:val="006936C9"/>
    <w:rsid w:val="00695DCB"/>
    <w:rsid w:val="006A0658"/>
    <w:rsid w:val="006A4C72"/>
    <w:rsid w:val="006D65F8"/>
    <w:rsid w:val="006F4D23"/>
    <w:rsid w:val="0071063F"/>
    <w:rsid w:val="00710D97"/>
    <w:rsid w:val="007175B9"/>
    <w:rsid w:val="007215A9"/>
    <w:rsid w:val="007253E8"/>
    <w:rsid w:val="007312F9"/>
    <w:rsid w:val="00735140"/>
    <w:rsid w:val="0073645E"/>
    <w:rsid w:val="007366E5"/>
    <w:rsid w:val="00745196"/>
    <w:rsid w:val="00751A39"/>
    <w:rsid w:val="00755346"/>
    <w:rsid w:val="00757E3F"/>
    <w:rsid w:val="00763DB7"/>
    <w:rsid w:val="0077380B"/>
    <w:rsid w:val="00776E3A"/>
    <w:rsid w:val="00777DD3"/>
    <w:rsid w:val="007821BA"/>
    <w:rsid w:val="00782FA4"/>
    <w:rsid w:val="00783C28"/>
    <w:rsid w:val="007849CE"/>
    <w:rsid w:val="007850D1"/>
    <w:rsid w:val="007857C8"/>
    <w:rsid w:val="00785FEB"/>
    <w:rsid w:val="00785FF6"/>
    <w:rsid w:val="00790E98"/>
    <w:rsid w:val="007968EA"/>
    <w:rsid w:val="007A0F44"/>
    <w:rsid w:val="007A26C5"/>
    <w:rsid w:val="007A729F"/>
    <w:rsid w:val="007B3F4F"/>
    <w:rsid w:val="007C0E0E"/>
    <w:rsid w:val="007C153D"/>
    <w:rsid w:val="007C333C"/>
    <w:rsid w:val="007C34A8"/>
    <w:rsid w:val="007D0CC4"/>
    <w:rsid w:val="007E7052"/>
    <w:rsid w:val="007F65AB"/>
    <w:rsid w:val="007F71A4"/>
    <w:rsid w:val="007F7B2F"/>
    <w:rsid w:val="007F7DAD"/>
    <w:rsid w:val="008030EE"/>
    <w:rsid w:val="00806701"/>
    <w:rsid w:val="00812148"/>
    <w:rsid w:val="00814B43"/>
    <w:rsid w:val="00814FA5"/>
    <w:rsid w:val="00820BE9"/>
    <w:rsid w:val="0083016A"/>
    <w:rsid w:val="00835AF1"/>
    <w:rsid w:val="00846AAE"/>
    <w:rsid w:val="00863889"/>
    <w:rsid w:val="00867081"/>
    <w:rsid w:val="00882DAA"/>
    <w:rsid w:val="00884B21"/>
    <w:rsid w:val="0088681F"/>
    <w:rsid w:val="008978E8"/>
    <w:rsid w:val="008A02C4"/>
    <w:rsid w:val="008A49A0"/>
    <w:rsid w:val="008A6538"/>
    <w:rsid w:val="008D4FC8"/>
    <w:rsid w:val="008D5A80"/>
    <w:rsid w:val="008E1D1F"/>
    <w:rsid w:val="008E5483"/>
    <w:rsid w:val="008F4532"/>
    <w:rsid w:val="008F5C24"/>
    <w:rsid w:val="00901D74"/>
    <w:rsid w:val="00904A04"/>
    <w:rsid w:val="00926EE2"/>
    <w:rsid w:val="00933CCA"/>
    <w:rsid w:val="0093795C"/>
    <w:rsid w:val="00937CC5"/>
    <w:rsid w:val="009411E8"/>
    <w:rsid w:val="00942F45"/>
    <w:rsid w:val="00952C89"/>
    <w:rsid w:val="009540F4"/>
    <w:rsid w:val="00956B75"/>
    <w:rsid w:val="00961661"/>
    <w:rsid w:val="00962B24"/>
    <w:rsid w:val="00965444"/>
    <w:rsid w:val="009918BB"/>
    <w:rsid w:val="009931F7"/>
    <w:rsid w:val="00994768"/>
    <w:rsid w:val="009A3F4C"/>
    <w:rsid w:val="009B4952"/>
    <w:rsid w:val="009C63EE"/>
    <w:rsid w:val="009D0878"/>
    <w:rsid w:val="009D449D"/>
    <w:rsid w:val="009D4D41"/>
    <w:rsid w:val="009D7DAB"/>
    <w:rsid w:val="009E62E6"/>
    <w:rsid w:val="009E65EC"/>
    <w:rsid w:val="009F2058"/>
    <w:rsid w:val="009F391D"/>
    <w:rsid w:val="00A1144C"/>
    <w:rsid w:val="00A1329C"/>
    <w:rsid w:val="00A144FF"/>
    <w:rsid w:val="00A25023"/>
    <w:rsid w:val="00A2760D"/>
    <w:rsid w:val="00A42CE4"/>
    <w:rsid w:val="00A56B81"/>
    <w:rsid w:val="00A57BAC"/>
    <w:rsid w:val="00A6314E"/>
    <w:rsid w:val="00A73EE2"/>
    <w:rsid w:val="00A77471"/>
    <w:rsid w:val="00A77B4D"/>
    <w:rsid w:val="00A8052D"/>
    <w:rsid w:val="00A866E9"/>
    <w:rsid w:val="00A9077F"/>
    <w:rsid w:val="00A97B7F"/>
    <w:rsid w:val="00AA04BD"/>
    <w:rsid w:val="00AA276C"/>
    <w:rsid w:val="00AB673E"/>
    <w:rsid w:val="00AC5E8F"/>
    <w:rsid w:val="00AC7C34"/>
    <w:rsid w:val="00AD121E"/>
    <w:rsid w:val="00AD518A"/>
    <w:rsid w:val="00AD6216"/>
    <w:rsid w:val="00AD71B4"/>
    <w:rsid w:val="00AE2F61"/>
    <w:rsid w:val="00AE313B"/>
    <w:rsid w:val="00AE7650"/>
    <w:rsid w:val="00AF02D0"/>
    <w:rsid w:val="00AF3551"/>
    <w:rsid w:val="00AF4C58"/>
    <w:rsid w:val="00AF6817"/>
    <w:rsid w:val="00B112B1"/>
    <w:rsid w:val="00B1221A"/>
    <w:rsid w:val="00B168A6"/>
    <w:rsid w:val="00B204FE"/>
    <w:rsid w:val="00B25746"/>
    <w:rsid w:val="00B25FC5"/>
    <w:rsid w:val="00B47E1E"/>
    <w:rsid w:val="00B54661"/>
    <w:rsid w:val="00B55487"/>
    <w:rsid w:val="00B607A5"/>
    <w:rsid w:val="00B6485E"/>
    <w:rsid w:val="00B763B5"/>
    <w:rsid w:val="00B80338"/>
    <w:rsid w:val="00B90654"/>
    <w:rsid w:val="00B91175"/>
    <w:rsid w:val="00BA4D4F"/>
    <w:rsid w:val="00BA71B3"/>
    <w:rsid w:val="00BA7E2C"/>
    <w:rsid w:val="00BB34BE"/>
    <w:rsid w:val="00BC0E1A"/>
    <w:rsid w:val="00BC1472"/>
    <w:rsid w:val="00BD2DD6"/>
    <w:rsid w:val="00BD55EE"/>
    <w:rsid w:val="00BF48E2"/>
    <w:rsid w:val="00BF68F8"/>
    <w:rsid w:val="00C0155C"/>
    <w:rsid w:val="00C10CB6"/>
    <w:rsid w:val="00C11E1F"/>
    <w:rsid w:val="00C31E5A"/>
    <w:rsid w:val="00C3233C"/>
    <w:rsid w:val="00C3763A"/>
    <w:rsid w:val="00C37AF0"/>
    <w:rsid w:val="00C41623"/>
    <w:rsid w:val="00C60281"/>
    <w:rsid w:val="00C636D7"/>
    <w:rsid w:val="00C734A4"/>
    <w:rsid w:val="00C779DA"/>
    <w:rsid w:val="00C814F7"/>
    <w:rsid w:val="00C81C04"/>
    <w:rsid w:val="00C917FB"/>
    <w:rsid w:val="00C91B4B"/>
    <w:rsid w:val="00C93DE1"/>
    <w:rsid w:val="00C94A69"/>
    <w:rsid w:val="00CA0B81"/>
    <w:rsid w:val="00CA1ED0"/>
    <w:rsid w:val="00CA2E0A"/>
    <w:rsid w:val="00CB3192"/>
    <w:rsid w:val="00CB4867"/>
    <w:rsid w:val="00CC1E5C"/>
    <w:rsid w:val="00CC331A"/>
    <w:rsid w:val="00CD1043"/>
    <w:rsid w:val="00CD3F90"/>
    <w:rsid w:val="00CD4F8B"/>
    <w:rsid w:val="00CE2C76"/>
    <w:rsid w:val="00D046EF"/>
    <w:rsid w:val="00D050C5"/>
    <w:rsid w:val="00D10AE3"/>
    <w:rsid w:val="00D22E33"/>
    <w:rsid w:val="00D23A46"/>
    <w:rsid w:val="00D24229"/>
    <w:rsid w:val="00D27555"/>
    <w:rsid w:val="00D35BBD"/>
    <w:rsid w:val="00D36A83"/>
    <w:rsid w:val="00D37FAD"/>
    <w:rsid w:val="00D50594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065D"/>
    <w:rsid w:val="00D90BF7"/>
    <w:rsid w:val="00D92ADF"/>
    <w:rsid w:val="00DB0B61"/>
    <w:rsid w:val="00DD2D34"/>
    <w:rsid w:val="00DD2DAE"/>
    <w:rsid w:val="00DD3BF8"/>
    <w:rsid w:val="00DD467E"/>
    <w:rsid w:val="00DE0011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5E1C"/>
    <w:rsid w:val="00E24C35"/>
    <w:rsid w:val="00E2531F"/>
    <w:rsid w:val="00E30CB9"/>
    <w:rsid w:val="00E31812"/>
    <w:rsid w:val="00E35691"/>
    <w:rsid w:val="00E379DC"/>
    <w:rsid w:val="00E41A70"/>
    <w:rsid w:val="00E41EEB"/>
    <w:rsid w:val="00E46808"/>
    <w:rsid w:val="00E524CE"/>
    <w:rsid w:val="00E52632"/>
    <w:rsid w:val="00E52BF7"/>
    <w:rsid w:val="00E5521B"/>
    <w:rsid w:val="00E61D86"/>
    <w:rsid w:val="00E61FB1"/>
    <w:rsid w:val="00E63862"/>
    <w:rsid w:val="00E665C1"/>
    <w:rsid w:val="00E66B4A"/>
    <w:rsid w:val="00E70A90"/>
    <w:rsid w:val="00E72DA3"/>
    <w:rsid w:val="00E77AAC"/>
    <w:rsid w:val="00E97BD9"/>
    <w:rsid w:val="00EB29BF"/>
    <w:rsid w:val="00EC0518"/>
    <w:rsid w:val="00ED01F6"/>
    <w:rsid w:val="00EE0848"/>
    <w:rsid w:val="00EE4420"/>
    <w:rsid w:val="00F03B1E"/>
    <w:rsid w:val="00F03F2C"/>
    <w:rsid w:val="00F1202D"/>
    <w:rsid w:val="00F217AB"/>
    <w:rsid w:val="00F23CB6"/>
    <w:rsid w:val="00F27A29"/>
    <w:rsid w:val="00F35A06"/>
    <w:rsid w:val="00F37E3B"/>
    <w:rsid w:val="00F40D3B"/>
    <w:rsid w:val="00F435D3"/>
    <w:rsid w:val="00F46425"/>
    <w:rsid w:val="00F5078D"/>
    <w:rsid w:val="00F534FB"/>
    <w:rsid w:val="00F56FFE"/>
    <w:rsid w:val="00F6020D"/>
    <w:rsid w:val="00F80D88"/>
    <w:rsid w:val="00F8428D"/>
    <w:rsid w:val="00F904FC"/>
    <w:rsid w:val="00F935BF"/>
    <w:rsid w:val="00F94EB5"/>
    <w:rsid w:val="00FA4359"/>
    <w:rsid w:val="00FA4C84"/>
    <w:rsid w:val="00FA71FA"/>
    <w:rsid w:val="00FB0F18"/>
    <w:rsid w:val="00FD4BBE"/>
    <w:rsid w:val="00FE18B2"/>
    <w:rsid w:val="00FE4946"/>
    <w:rsid w:val="00FE4E5D"/>
    <w:rsid w:val="00FE7443"/>
    <w:rsid w:val="2A11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922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  <w:rPr>
      <w:lang w:val="en-US"/>
    </w:r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  <w:rPr>
      <w:lang w:val="en-US"/>
    </w:r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  <w:rPr>
      <w:lang w:val="en-US"/>
    </w:r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1E2D88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72DE9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DE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E2644"/>
    <w:pPr>
      <w:spacing w:after="0"/>
    </w:pPr>
    <w:rPr>
      <w:lang w:val="en-GB"/>
    </w:rPr>
  </w:style>
  <w:style w:type="character" w:customStyle="1" w:styleId="hljs-bullet">
    <w:name w:val="hljs-bullet"/>
    <w:basedOn w:val="DefaultParagraphFont"/>
    <w:rsid w:val="00D92ADF"/>
  </w:style>
  <w:style w:type="character" w:customStyle="1" w:styleId="hljs-attr">
    <w:name w:val="hljs-attr"/>
    <w:basedOn w:val="DefaultParagraphFont"/>
    <w:rsid w:val="00D92ADF"/>
  </w:style>
  <w:style w:type="character" w:customStyle="1" w:styleId="hljs-string">
    <w:name w:val="hljs-string"/>
    <w:basedOn w:val="DefaultParagraphFont"/>
    <w:rsid w:val="00D92ADF"/>
  </w:style>
  <w:style w:type="character" w:customStyle="1" w:styleId="hljs-number">
    <w:name w:val="hljs-number"/>
    <w:basedOn w:val="DefaultParagraphFont"/>
    <w:rsid w:val="00D92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634cf9a6ff384877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st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BD68789AC18430CA9ED8CB475BBB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028FF-7EA3-428C-A47D-E1050675315C}"/>
      </w:docPartPr>
      <w:docPartBody>
        <w:p w:rsidR="007609F8" w:rsidRDefault="00BF4F66">
          <w:pPr>
            <w:pStyle w:val="6BD68789AC18430CA9ED8CB475BBB379"/>
          </w:pPr>
          <w:r w:rsidRPr="007175B9">
            <w:rPr>
              <w:rStyle w:val="Emphasis"/>
            </w:rPr>
            <w:t>School</w:t>
          </w:r>
        </w:p>
      </w:docPartBody>
    </w:docPart>
    <w:docPart>
      <w:docPartPr>
        <w:name w:val="5933E2254E664A8D9653D53AEDACD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EB341-DDCB-46FD-9DD4-F606FFAF2A58}"/>
      </w:docPartPr>
      <w:docPartBody>
        <w:p w:rsidR="007609F8" w:rsidRDefault="002D478A" w:rsidP="002D478A">
          <w:pPr>
            <w:pStyle w:val="5933E2254E664A8D9653D53AEDACDB1E"/>
          </w:pPr>
          <w:r w:rsidRPr="009D0878">
            <w:t>Address</w:t>
          </w:r>
        </w:p>
      </w:docPartBody>
    </w:docPart>
    <w:docPart>
      <w:docPartPr>
        <w:name w:val="0F239083ABBE4B44A461865664366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D3FA8-A7E0-4040-A0A1-E36F133A2DBE}"/>
      </w:docPartPr>
      <w:docPartBody>
        <w:p w:rsidR="007609F8" w:rsidRDefault="002D478A" w:rsidP="002D478A">
          <w:pPr>
            <w:pStyle w:val="0F239083ABBE4B44A4618656643667DD"/>
          </w:pPr>
          <w:r w:rsidRPr="009D0878">
            <w:t>Phone</w:t>
          </w:r>
        </w:p>
      </w:docPartBody>
    </w:docPart>
    <w:docPart>
      <w:docPartPr>
        <w:name w:val="BD5B5C6250B44EB79D792AF7BBC89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A40A2-4667-43A1-9EB0-C5369FEA06D0}"/>
      </w:docPartPr>
      <w:docPartBody>
        <w:p w:rsidR="007609F8" w:rsidRDefault="002D478A" w:rsidP="002D478A">
          <w:pPr>
            <w:pStyle w:val="BD5B5C6250B44EB79D792AF7BBC89D89"/>
          </w:pPr>
          <w:r w:rsidRPr="009D0878">
            <w:t>Email</w:t>
          </w:r>
        </w:p>
      </w:docPartBody>
    </w:docPart>
    <w:docPart>
      <w:docPartPr>
        <w:name w:val="47349531238C4F7BBDAC0148272E4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EFE9B-5CA3-4A9B-AC03-C452DFF11173}"/>
      </w:docPartPr>
      <w:docPartBody>
        <w:p w:rsidR="007609F8" w:rsidRDefault="002D478A" w:rsidP="002D478A">
          <w:pPr>
            <w:pStyle w:val="47349531238C4F7BBDAC0148272E4B9D"/>
          </w:pPr>
          <w:r w:rsidRPr="009D0878">
            <w:t>LinkedIn Profile</w:t>
          </w:r>
        </w:p>
      </w:docPartBody>
    </w:docPart>
    <w:docPart>
      <w:docPartPr>
        <w:name w:val="E81ABD086F0E400DB104152123249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215CF-4446-44A7-BA73-27175427A14F}"/>
      </w:docPartPr>
      <w:docPartBody>
        <w:p w:rsidR="007609F8" w:rsidRDefault="002D478A" w:rsidP="002D478A">
          <w:pPr>
            <w:pStyle w:val="E81ABD086F0E400DB104152123249ECD"/>
          </w:pPr>
          <w:r w:rsidRPr="009D0878">
            <w:t>Twitter/Blog/Portfolio</w:t>
          </w:r>
        </w:p>
      </w:docPartBody>
    </w:docPart>
    <w:docPart>
      <w:docPartPr>
        <w:name w:val="E26CD74CBF574ED3A2AF5023F6288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145D6-655B-42C8-9C54-AE5339826EFC}"/>
      </w:docPartPr>
      <w:docPartBody>
        <w:p w:rsidR="006E24DD" w:rsidRDefault="008D7BF5" w:rsidP="008D7BF5">
          <w:pPr>
            <w:pStyle w:val="E26CD74CBF574ED3A2AF5023F6288743"/>
          </w:pPr>
          <w:r w:rsidRPr="00565B06">
            <w:t>Education</w:t>
          </w:r>
        </w:p>
      </w:docPartBody>
    </w:docPart>
    <w:docPart>
      <w:docPartPr>
        <w:name w:val="5FF5C8C527F14341A86C378B2C0B7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77243-9DBE-405A-A30E-69D0739EA736}"/>
      </w:docPartPr>
      <w:docPartBody>
        <w:p w:rsidR="00163814" w:rsidRDefault="006E24DD" w:rsidP="006E24DD">
          <w:pPr>
            <w:pStyle w:val="5FF5C8C527F14341A86C378B2C0B7D25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8A"/>
    <w:rsid w:val="000D1E94"/>
    <w:rsid w:val="001358DB"/>
    <w:rsid w:val="00163814"/>
    <w:rsid w:val="002A0488"/>
    <w:rsid w:val="002B4949"/>
    <w:rsid w:val="002D478A"/>
    <w:rsid w:val="003412D6"/>
    <w:rsid w:val="004722CD"/>
    <w:rsid w:val="0048337D"/>
    <w:rsid w:val="0050006F"/>
    <w:rsid w:val="005356CF"/>
    <w:rsid w:val="00680008"/>
    <w:rsid w:val="006E24DD"/>
    <w:rsid w:val="0075582B"/>
    <w:rsid w:val="007609F8"/>
    <w:rsid w:val="008D0ADE"/>
    <w:rsid w:val="008D7BF5"/>
    <w:rsid w:val="008E7C20"/>
    <w:rsid w:val="009722E9"/>
    <w:rsid w:val="00B10DEF"/>
    <w:rsid w:val="00BF4F66"/>
    <w:rsid w:val="00C70D6D"/>
    <w:rsid w:val="00D36A83"/>
    <w:rsid w:val="00DE0FF4"/>
    <w:rsid w:val="00DE1B3E"/>
    <w:rsid w:val="00DE69A6"/>
    <w:rsid w:val="00E2307A"/>
    <w:rsid w:val="00EC382B"/>
    <w:rsid w:val="00F3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F5C8C527F14341A86C378B2C0B7D25">
    <w:name w:val="5FF5C8C527F14341A86C378B2C0B7D25"/>
    <w:rsid w:val="006E24DD"/>
  </w:style>
  <w:style w:type="character" w:styleId="Emphasis">
    <w:name w:val="Emphasis"/>
    <w:basedOn w:val="DefaultParagraphFont"/>
    <w:uiPriority w:val="11"/>
    <w:qFormat/>
    <w:rsid w:val="00680008"/>
    <w:rPr>
      <w:b w:val="0"/>
      <w:iCs/>
      <w:color w:val="657C9C" w:themeColor="text2" w:themeTint="BF"/>
      <w:sz w:val="26"/>
    </w:rPr>
  </w:style>
  <w:style w:type="paragraph" w:customStyle="1" w:styleId="6BD68789AC18430CA9ED8CB475BBB379">
    <w:name w:val="6BD68789AC18430CA9ED8CB475BBB379"/>
  </w:style>
  <w:style w:type="paragraph" w:customStyle="1" w:styleId="5933E2254E664A8D9653D53AEDACDB1E">
    <w:name w:val="5933E2254E664A8D9653D53AEDACDB1E"/>
    <w:rsid w:val="002D478A"/>
  </w:style>
  <w:style w:type="paragraph" w:customStyle="1" w:styleId="0F239083ABBE4B44A4618656643667DD">
    <w:name w:val="0F239083ABBE4B44A4618656643667DD"/>
    <w:rsid w:val="002D478A"/>
  </w:style>
  <w:style w:type="paragraph" w:customStyle="1" w:styleId="BD5B5C6250B44EB79D792AF7BBC89D89">
    <w:name w:val="BD5B5C6250B44EB79D792AF7BBC89D89"/>
    <w:rsid w:val="002D478A"/>
  </w:style>
  <w:style w:type="paragraph" w:customStyle="1" w:styleId="47349531238C4F7BBDAC0148272E4B9D">
    <w:name w:val="47349531238C4F7BBDAC0148272E4B9D"/>
    <w:rsid w:val="002D478A"/>
  </w:style>
  <w:style w:type="paragraph" w:customStyle="1" w:styleId="E81ABD086F0E400DB104152123249ECD">
    <w:name w:val="E81ABD086F0E400DB104152123249ECD"/>
    <w:rsid w:val="002D478A"/>
  </w:style>
  <w:style w:type="paragraph" w:customStyle="1" w:styleId="E26CD74CBF574ED3A2AF5023F6288743">
    <w:name w:val="E26CD74CBF574ED3A2AF5023F6288743"/>
    <w:rsid w:val="008D7B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Newcastle</CompanyAddress>
  <CompanyPhone>07795 221154</CompanyPhone>
  <CompanyFax/>
  <CompanyEmail>benmastanley@gmail.com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86BAF89B-F168-4820-B754-C9696F934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https://www.linkedin.com/in/benmastanley</cp:keywords>
  <dc:description/>
  <cp:lastModifiedBy/>
  <cp:revision>1</cp:revision>
  <dcterms:created xsi:type="dcterms:W3CDTF">2023-06-10T16:19:00Z</dcterms:created>
  <dcterms:modified xsi:type="dcterms:W3CDTF">2024-07-29T11:54:00Z</dcterms:modified>
  <cp:category/>
  <cp:contentStatus>https://www.benstanley.dev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